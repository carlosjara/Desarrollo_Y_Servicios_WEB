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69EC" w:rsidRDefault="00093357" w:rsidP="00093357">
      <w:pPr>
        <w:pStyle w:val="Puesto"/>
        <w:jc w:val="center"/>
        <w:rPr>
          <w:rFonts w:ascii="Calibri Light" w:hAnsi="Calibri Light"/>
          <w:noProof/>
          <w:color w:val="000000"/>
          <w:lang w:val="es-ES"/>
        </w:rPr>
      </w:pPr>
      <w:r>
        <w:rPr>
          <w:rFonts w:ascii="Calibri Light" w:hAnsi="Calibri Light"/>
          <w:noProof/>
          <w:color w:val="000000"/>
          <w:lang w:val="es-ES"/>
        </w:rPr>
        <w:t>Taller Git</w:t>
      </w:r>
    </w:p>
    <w:p w:rsidR="00093357" w:rsidRDefault="00093357" w:rsidP="00093357">
      <w:pPr>
        <w:spacing w:after="0" w:line="240" w:lineRule="atLeast"/>
        <w:jc w:val="center"/>
        <w:rPr>
          <w:lang w:val="es-ES"/>
        </w:rPr>
      </w:pPr>
      <w:r>
        <w:rPr>
          <w:lang w:val="es-ES"/>
        </w:rPr>
        <w:t>Carlos Enrique Jaramillo Aros</w:t>
      </w:r>
    </w:p>
    <w:p w:rsidR="00093357" w:rsidRDefault="00093357" w:rsidP="00093357">
      <w:pPr>
        <w:spacing w:after="0" w:line="240" w:lineRule="atLeast"/>
        <w:jc w:val="center"/>
        <w:rPr>
          <w:lang w:val="es-ES"/>
        </w:rPr>
      </w:pPr>
      <w:r>
        <w:rPr>
          <w:lang w:val="es-ES"/>
        </w:rPr>
        <w:t>0075872</w:t>
      </w:r>
    </w:p>
    <w:p w:rsidR="00093357" w:rsidRDefault="00093357" w:rsidP="00093357">
      <w:pPr>
        <w:spacing w:after="0" w:line="240" w:lineRule="atLeast"/>
        <w:jc w:val="center"/>
        <w:rPr>
          <w:lang w:val="es-ES"/>
        </w:rPr>
      </w:pPr>
      <w:hyperlink r:id="rId6" w:history="1">
        <w:r w:rsidRPr="008B3BB1">
          <w:rPr>
            <w:rStyle w:val="Hipervnculo"/>
            <w:lang w:val="es-ES"/>
          </w:rPr>
          <w:t>ceja0919@gmail.com</w:t>
        </w:r>
      </w:hyperlink>
    </w:p>
    <w:p w:rsidR="00093357" w:rsidRDefault="00093357" w:rsidP="00093357">
      <w:pPr>
        <w:spacing w:after="0" w:line="240" w:lineRule="atLeast"/>
        <w:jc w:val="center"/>
        <w:rPr>
          <w:lang w:val="es-ES"/>
        </w:rPr>
      </w:pPr>
      <w:r>
        <w:rPr>
          <w:lang w:val="es-ES"/>
        </w:rPr>
        <w:t>04 de agosto de 2016</w:t>
      </w:r>
    </w:p>
    <w:p w:rsidR="003C69EC" w:rsidRDefault="000E72EE" w:rsidP="00093357">
      <w:pPr>
        <w:pStyle w:val="Ttulo1"/>
        <w:rPr>
          <w:rFonts w:ascii="Calibri Light" w:hAnsi="Calibri Light"/>
          <w:noProof/>
          <w:color w:val="000000"/>
          <w:lang w:val="es-ES"/>
        </w:rPr>
      </w:pPr>
      <w:r w:rsidRPr="000E72EE">
        <w:rPr>
          <w:rFonts w:ascii="Calibri Light" w:hAnsi="Calibri Light"/>
          <w:noProof/>
          <w:color w:val="000000"/>
          <w:lang w:val="es-ES"/>
        </w:rPr>
        <w:t>Encabezado</w:t>
      </w:r>
    </w:p>
    <w:p w:rsidR="00093357" w:rsidRPr="00093357" w:rsidRDefault="00093357" w:rsidP="00093357">
      <w:pPr>
        <w:jc w:val="center"/>
        <w:rPr>
          <w:lang w:val="es-ES"/>
        </w:rPr>
      </w:pPr>
      <w:r>
        <w:rPr>
          <w:noProof/>
          <w:lang w:val="es-CO" w:eastAsia="es-CO"/>
        </w:rPr>
        <w:drawing>
          <wp:inline distT="0" distB="0" distL="0" distR="0">
            <wp:extent cx="5448300" cy="317034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1[Differences_Between_Two_Files]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435" cy="317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s-CO" w:eastAsia="es-CO"/>
        </w:rPr>
        <w:drawing>
          <wp:inline distT="0" distB="0" distL="0" distR="0">
            <wp:extent cx="5482163" cy="3238173"/>
            <wp:effectExtent l="0" t="0" r="4445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2[Finding_Diffs_Between_Larger_Files]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52" cy="32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es-CO" w:eastAsia="es-CO"/>
        </w:rPr>
        <w:lastRenderedPageBreak/>
        <w:drawing>
          <wp:inline distT="0" distB="0" distL="0" distR="0">
            <wp:extent cx="5892800" cy="38481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3[Properties_Of_a_VCS_for_Code]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1" cy="384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800" cy="36195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4[Concept_Map_diff]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1" cy="361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800" cy="35433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5[One_Commit_Per_Logical_Change]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1" cy="354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755" cy="38481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5[Tracking_Across_Multiple_Files]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921" cy="385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800" cy="36385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6[Cloning_and_Exploring_The_Repo]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2" cy="36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593" cy="40957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7[ConceptMap_repository_clone_log]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484" cy="40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608" cy="33909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8[Git_Errors_and_Warnings]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630" cy="33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414" cy="37338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9[Checking_Out_old_version_of_code]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943" cy="373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3200" cy="4300273"/>
            <wp:effectExtent l="0" t="0" r="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10[Survey_Says]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0" cy="430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57" w:rsidRPr="000E72EE" w:rsidRDefault="00093357" w:rsidP="00093357">
      <w:pPr>
        <w:pStyle w:val="Ttulo1"/>
        <w:rPr>
          <w:noProof/>
          <w:lang w:val="es-ES"/>
        </w:rPr>
      </w:pPr>
      <w:r w:rsidRPr="000E72EE">
        <w:rPr>
          <w:rFonts w:ascii="Calibri Light" w:hAnsi="Calibri Light"/>
          <w:noProof/>
          <w:color w:val="000000"/>
          <w:lang w:val="es-ES"/>
        </w:rPr>
        <w:lastRenderedPageBreak/>
        <w:t>Encabezado</w:t>
      </w:r>
    </w:p>
    <w:p w:rsidR="00093357" w:rsidRDefault="00093357" w:rsidP="00093357">
      <w:pPr>
        <w:jc w:val="center"/>
        <w:rPr>
          <w:noProof/>
          <w:lang w:val="es-ES"/>
        </w:rPr>
      </w:pPr>
      <w:r>
        <w:rPr>
          <w:noProof/>
          <w:lang w:val="es-CO" w:eastAsia="es-CO"/>
        </w:rPr>
        <w:drawing>
          <wp:inline distT="0" distB="0" distL="0" distR="0">
            <wp:extent cx="5892489" cy="37147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1[Old_File_Plus_Diff]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468" cy="37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332" cy="38100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2[Tracking_Versions_Using_Git]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035" cy="38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800" cy="34480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a3[Git_Command_Review]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1" cy="34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421" cy="36195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4[Behavior_of_git_clone]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736" cy="362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523" cy="37719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5[Behavior_of_git_log]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064" cy="377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527" cy="38100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6[Behavior_of_git_diff]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734" cy="38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165" cy="37338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7[Behavior_of_git_checkout]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265" cy="373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800" cy="39052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8[Cloning_a_New_Repository]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0" cy="390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460" cy="36766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9[indentify_a_bug]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970" cy="36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800" cy="38862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10[Fixing_the_bug]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0" cy="388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408" cy="36385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11[Identify_a_second_bug]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901" cy="36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430" cy="36004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12[Fixing_the_second_bug]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055" cy="360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57" w:rsidRPr="000E72EE" w:rsidRDefault="00093357" w:rsidP="00093357">
      <w:pPr>
        <w:pStyle w:val="Ttulo1"/>
        <w:rPr>
          <w:noProof/>
          <w:lang w:val="es-ES"/>
        </w:rPr>
      </w:pPr>
      <w:r w:rsidRPr="000E72EE">
        <w:rPr>
          <w:rFonts w:ascii="Calibri Light" w:hAnsi="Calibri Light"/>
          <w:noProof/>
          <w:color w:val="000000"/>
          <w:lang w:val="es-ES"/>
        </w:rPr>
        <w:lastRenderedPageBreak/>
        <w:t>Encabezado</w:t>
      </w:r>
    </w:p>
    <w:p w:rsidR="00093357" w:rsidRDefault="00093357" w:rsidP="00093357">
      <w:pPr>
        <w:jc w:val="center"/>
        <w:rPr>
          <w:noProof/>
          <w:lang w:val="es-ES"/>
        </w:rPr>
      </w:pPr>
      <w:r>
        <w:rPr>
          <w:noProof/>
          <w:lang w:val="es-CO" w:eastAsia="es-CO"/>
        </w:rPr>
        <w:drawing>
          <wp:inline distT="0" distB="0" distL="0" distR="0">
            <wp:extent cx="5892800" cy="38671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1[Initializing_a_Repository]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1" cy="386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793" cy="37528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a2[Examining_the_new_Repository]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968" cy="375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800" cy="38481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3[stagin_area]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0" cy="384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800" cy="43624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a4[concept_map_init_add_staging_area]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3" cy="43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723" cy="3733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4[git_diff_revisited]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106" cy="37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406" cy="40576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a5[Committing_Changes]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646" cy="405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800" cy="39814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6[Making_a_branch]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1" cy="398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800" cy="38100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7[Branches_for_collaboration]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1" cy="38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747" cy="37147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8[Reachability]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274" cy="371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454" cy="39052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a9[Combining_simple_files]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067" cy="390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598" cy="40767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10[Combining_simple_files_using_original]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65" cy="40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92537" cy="39814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11[Merging_coins_into_master]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804" cy="398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2778" cy="39433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a12[Merge_conflicts]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491" cy="39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486561" cy="3942000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13[Merging_on_the_command_line]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561" cy="39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91530" cy="36385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14[update_easy_mode]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545" cy="36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12155" cy="354330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15[Resolving_merge_conflicts]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89" cy="35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874098" cy="3666226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16[Commiting_the_conflict_resolution]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407" cy="367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883275" cy="3804249"/>
            <wp:effectExtent l="0" t="0" r="3175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17[conceptmap_merge_branch]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811" cy="38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57" w:rsidRPr="000E72EE" w:rsidRDefault="00093357" w:rsidP="00093357">
      <w:pPr>
        <w:pStyle w:val="Ttulo1"/>
        <w:rPr>
          <w:noProof/>
          <w:lang w:val="es-ES"/>
        </w:rPr>
      </w:pPr>
      <w:r w:rsidRPr="000E72EE">
        <w:rPr>
          <w:rFonts w:ascii="Calibri Light" w:hAnsi="Calibri Light"/>
          <w:noProof/>
          <w:color w:val="000000"/>
          <w:lang w:val="es-ES"/>
        </w:rPr>
        <w:lastRenderedPageBreak/>
        <w:t>Encabezado</w:t>
      </w:r>
    </w:p>
    <w:p w:rsidR="00093357" w:rsidRPr="000E72EE" w:rsidRDefault="00093357" w:rsidP="00093357">
      <w:pPr>
        <w:jc w:val="center"/>
        <w:rPr>
          <w:noProof/>
          <w:lang w:val="es-ES"/>
        </w:rPr>
      </w:pPr>
      <w:r>
        <w:rPr>
          <w:noProof/>
          <w:lang w:val="es-CO" w:eastAsia="es-CO"/>
        </w:rPr>
        <w:drawing>
          <wp:inline distT="0" distB="0" distL="0" distR="0">
            <wp:extent cx="5943600" cy="38481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1[keeping_repositories_in_sync]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943600" cy="39243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ptura2[adding_a_remote]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40005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ptura3[pulling_changes]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943600" cy="37719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4[concept_map_github_push_pull_remote]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86715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5[Forking_a_repository]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943600" cy="405765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ptura5_1[push_changes_to_the_recipes_repository]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6766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ptura6[Forking_the_recipes_repository]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943600" cy="37909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ptura7[Change_the_chilli_recipe]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8671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ptura8[simulate_sarahs_changes]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943600" cy="38100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ptura9[updating_local_copies_of_remote_branches]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848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ptura10[fast-forward_merges]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943600" cy="39624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aptura10_1[Merging_the_changing_together]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7338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aptura11[making_a_pull_request]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943600" cy="38290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aptura12[updating_a_pull_request]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79095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aptura13[Updating_your_local_repository]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943600" cy="392430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ptura14[merging_a_pull_request]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7719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ptura15[conceptmap_fork_fetch_pull_Request]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5943600" cy="381000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aptura16[keeping_a_fork_up-to-Date]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3357" w:rsidRPr="000E72EE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357"/>
    <w:rsid w:val="00093357"/>
    <w:rsid w:val="000E72EE"/>
    <w:rsid w:val="003C6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3510F6A-1C9E-4CA2-BA90-0490FF94B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next w:val="Normal"/>
    <w:link w:val="PuestoC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Pr>
      <w:color w:val="5A5A5A" w:themeColor="text1" w:themeTint="A5"/>
      <w:spacing w:val="10"/>
    </w:r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Pr>
      <w:b/>
      <w:bCs/>
      <w:i/>
      <w:iCs/>
      <w:caps/>
    </w:rPr>
  </w:style>
  <w:style w:type="character" w:styleId="Textoennegrita">
    <w:name w:val="Strong"/>
    <w:basedOn w:val="Fuentedeprrafopredeter"/>
    <w:uiPriority w:val="22"/>
    <w:qFormat/>
    <w:rPr>
      <w:b/>
      <w:bCs/>
      <w:color w:val="000000" w:themeColor="text1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color w:val="000000" w:themeColor="text1"/>
      <w:shd w:val="clear" w:color="auto" w:fill="F2F2F2" w:themeFill="background1" w:themeFillShade="F2"/>
    </w:rPr>
  </w:style>
  <w:style w:type="character" w:styleId="Referenciasutil">
    <w:name w:val="Subtle Reference"/>
    <w:basedOn w:val="Fuentedeprrafopredeter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Pr>
      <w:b w:val="0"/>
      <w:bCs w:val="0"/>
      <w:smallCaps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Sinespaciado">
    <w:name w:val="No Spacing"/>
    <w:uiPriority w:val="1"/>
    <w:qFormat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93357"/>
    <w:rPr>
      <w:color w:val="6B9F25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hyperlink" Target="mailto:ceja0919@gmail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losEnrique\AppData\Roaming\Microsoft\Plantillas\Dise&#241;o%20de%20informe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de informe.dotx</Template>
  <TotalTime>21</TotalTime>
  <Pages>1</Pages>
  <Words>36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Carlos Enrique. Jaramillo Aros.</dc:creator>
  <cp:keywords/>
  <cp:lastModifiedBy>Carlos Enrique. Jaramillo Aros.</cp:lastModifiedBy>
  <cp:revision>2</cp:revision>
  <cp:lastPrinted>2016-08-04T20:06:00Z</cp:lastPrinted>
  <dcterms:created xsi:type="dcterms:W3CDTF">2016-08-04T19:46:00Z</dcterms:created>
  <dcterms:modified xsi:type="dcterms:W3CDTF">2016-08-04T20:07:00Z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